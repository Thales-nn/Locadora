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49A3AD8" w14:textId="77777777" w:rsidR="0069452F" w:rsidRDefault="0069452F" w:rsidP="00C57F6A">
      <w:pPr>
        <w:jc w:val="center"/>
        <w:rPr>
          <w:noProof/>
        </w:rPr>
      </w:pPr>
    </w:p>
    <w:p w14:paraId="6BD046A2" w14:textId="77777777" w:rsidR="00BB2FA6" w:rsidRDefault="00BB2FA6" w:rsidP="00C57F6A">
      <w:pPr>
        <w:jc w:val="center"/>
        <w:rPr>
          <w:noProof/>
        </w:rPr>
      </w:pPr>
    </w:p>
    <w:p w14:paraId="3032B0B6" w14:textId="77777777" w:rsidR="00BB2FA6" w:rsidRDefault="00BB2FA6" w:rsidP="00C57F6A">
      <w:pPr>
        <w:jc w:val="center"/>
        <w:rPr>
          <w:noProof/>
        </w:rPr>
      </w:pPr>
    </w:p>
    <w:p w14:paraId="23B1F356" w14:textId="77777777" w:rsidR="00BB2FA6" w:rsidRDefault="00BB2FA6" w:rsidP="00C57F6A">
      <w:pPr>
        <w:jc w:val="center"/>
        <w:rPr>
          <w:noProof/>
        </w:rPr>
      </w:pPr>
    </w:p>
    <w:p w14:paraId="7CD0ED13" w14:textId="77777777" w:rsidR="00BB2FA6" w:rsidRDefault="00BB2FA6" w:rsidP="00C57F6A">
      <w:pPr>
        <w:jc w:val="center"/>
        <w:rPr>
          <w:noProof/>
        </w:rPr>
      </w:pPr>
    </w:p>
    <w:p w14:paraId="7623F300" w14:textId="77777777" w:rsidR="00BB2FA6" w:rsidRDefault="00BB2FA6" w:rsidP="00C57F6A">
      <w:pPr>
        <w:jc w:val="center"/>
        <w:rPr>
          <w:noProof/>
        </w:rPr>
      </w:pPr>
    </w:p>
    <w:p w14:paraId="7080CD4E" w14:textId="77777777" w:rsidR="000473F2" w:rsidRPr="00A20D4F" w:rsidRDefault="000473F2" w:rsidP="0069452F"/>
    <w:p w14:paraId="42F3B018" w14:textId="77777777" w:rsidR="0069452F" w:rsidRPr="00A20D4F" w:rsidRDefault="0069452F" w:rsidP="0069452F"/>
    <w:p w14:paraId="19B7634F" w14:textId="77777777" w:rsidR="0069452F" w:rsidRPr="00A20D4F" w:rsidRDefault="0069452F" w:rsidP="0069452F"/>
    <w:p w14:paraId="2B699854" w14:textId="77777777" w:rsidR="0069452F" w:rsidRDefault="0069452F" w:rsidP="0069452F"/>
    <w:p w14:paraId="0D05A510" w14:textId="77777777" w:rsidR="00BB2FA6" w:rsidRDefault="00BB2FA6" w:rsidP="0069452F"/>
    <w:p w14:paraId="2C9A026C" w14:textId="77777777" w:rsidR="00BB2FA6" w:rsidRPr="00A20D4F" w:rsidRDefault="00BB2FA6" w:rsidP="0069452F"/>
    <w:p w14:paraId="2B5BB823" w14:textId="77777777" w:rsidR="0069452F" w:rsidRPr="00A20D4F" w:rsidRDefault="0069452F" w:rsidP="0069452F"/>
    <w:p w14:paraId="78B3D474" w14:textId="77777777" w:rsidR="0069452F" w:rsidRPr="00A20D4F" w:rsidRDefault="0069452F" w:rsidP="0069452F"/>
    <w:p w14:paraId="25EA59C2" w14:textId="77777777" w:rsidR="0069452F" w:rsidRPr="00A20D4F" w:rsidRDefault="0069452F" w:rsidP="0069452F"/>
    <w:p w14:paraId="2A822572" w14:textId="77777777" w:rsidR="0069452F" w:rsidRPr="00A20D4F" w:rsidRDefault="0069452F" w:rsidP="0069452F"/>
    <w:p w14:paraId="5DE34235" w14:textId="77777777" w:rsidR="0069452F" w:rsidRDefault="0069452F" w:rsidP="0069452F"/>
    <w:p w14:paraId="7811C8A2" w14:textId="77777777" w:rsidR="000473F2" w:rsidRDefault="000473F2" w:rsidP="0069452F"/>
    <w:p w14:paraId="1AFBE94A" w14:textId="77777777" w:rsidR="000473F2" w:rsidRDefault="000473F2" w:rsidP="0069452F"/>
    <w:p w14:paraId="7E0DFCA2" w14:textId="77777777" w:rsidR="000473F2" w:rsidRDefault="000473F2" w:rsidP="0069452F"/>
    <w:p w14:paraId="726FC324" w14:textId="4D317979" w:rsidR="0069452F" w:rsidRPr="00264EFB" w:rsidRDefault="0069452F" w:rsidP="0069452F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948592" wp14:editId="25D507AF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7EEEBCFB71BA46E1B9F07B8375BC973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E3D4393" w14:textId="77777777" w:rsidR="00E8553A" w:rsidRPr="0037364C" w:rsidRDefault="00E8553A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&lt;DCU&gt;-&lt;Casos de Uso&gt;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94859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7EEEBCFB71BA46E1B9F07B8375BC9734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2E3D4393" w14:textId="77777777" w:rsidR="00E8553A" w:rsidRPr="0037364C" w:rsidRDefault="00E8553A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&lt;DCU&gt;-&lt;Casos de Uso&gt;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F56305F" w14:textId="77777777" w:rsidR="0069452F" w:rsidRPr="00264EFB" w:rsidRDefault="0069452F" w:rsidP="0069452F"/>
    <w:p w14:paraId="288AA1C7" w14:textId="77777777" w:rsidR="0069452F" w:rsidRPr="00264EFB" w:rsidRDefault="0069452F" w:rsidP="0069452F"/>
    <w:p w14:paraId="696D0D1B" w14:textId="77777777" w:rsidR="0069452F" w:rsidRPr="00264EFB" w:rsidRDefault="0069452F" w:rsidP="0069452F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35F93" wp14:editId="3636883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AFA6D6E" w14:textId="77777777" w:rsidR="00E8553A" w:rsidRPr="0037364C" w:rsidRDefault="00E8553A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&lt;1.2&gt;</w:t>
                                </w:r>
                              </w:p>
                            </w:sdtContent>
                          </w:sdt>
                          <w:p w14:paraId="5444ED9A" w14:textId="77777777" w:rsidR="00E8553A" w:rsidRPr="0037364C" w:rsidRDefault="00E8553A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735C0236" w14:textId="77777777" w:rsidR="00E8553A" w:rsidRPr="0037364C" w:rsidRDefault="00E8553A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35F93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AFA6D6E" w14:textId="77777777" w:rsidR="00E8553A" w:rsidRPr="0037364C" w:rsidRDefault="00E8553A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&lt;1.2&gt;</w:t>
                          </w:r>
                        </w:p>
                      </w:sdtContent>
                    </w:sdt>
                    <w:p w14:paraId="5444ED9A" w14:textId="77777777" w:rsidR="00E8553A" w:rsidRPr="0037364C" w:rsidRDefault="00E8553A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735C0236" w14:textId="77777777" w:rsidR="00E8553A" w:rsidRPr="0037364C" w:rsidRDefault="00E8553A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CDC695" w14:textId="77777777" w:rsidR="0069452F" w:rsidRPr="00264EFB" w:rsidRDefault="0069452F" w:rsidP="0069452F"/>
    <w:p w14:paraId="10480A70" w14:textId="77777777" w:rsidR="0069452F" w:rsidRPr="00264EFB" w:rsidRDefault="0069452F" w:rsidP="0069452F"/>
    <w:p w14:paraId="36C52907" w14:textId="77777777" w:rsidR="0069452F" w:rsidRPr="00264EFB" w:rsidRDefault="0069452F" w:rsidP="0069452F"/>
    <w:p w14:paraId="44C3D02D" w14:textId="77777777" w:rsidR="0069452F" w:rsidRPr="00264EFB" w:rsidRDefault="0069452F" w:rsidP="0069452F"/>
    <w:p w14:paraId="27163800" w14:textId="77777777" w:rsidR="0069452F" w:rsidRPr="00264EFB" w:rsidRDefault="0069452F" w:rsidP="0069452F"/>
    <w:p w14:paraId="1A6F0FD3" w14:textId="77777777" w:rsidR="0069452F" w:rsidRPr="00264EFB" w:rsidRDefault="0069452F" w:rsidP="0069452F"/>
    <w:p w14:paraId="31BED17E" w14:textId="77777777" w:rsidR="0069452F" w:rsidRPr="00264EFB" w:rsidRDefault="0069452F" w:rsidP="0069452F"/>
    <w:p w14:paraId="00779F53" w14:textId="77777777" w:rsidR="0069452F" w:rsidRPr="00264EFB" w:rsidRDefault="0069452F" w:rsidP="0069452F"/>
    <w:p w14:paraId="0827F0BF" w14:textId="77777777" w:rsidR="0069452F" w:rsidRPr="00264EFB" w:rsidRDefault="0069452F" w:rsidP="0069452F"/>
    <w:p w14:paraId="7F4B8EB3" w14:textId="77777777" w:rsidR="0069452F" w:rsidRPr="00264EFB" w:rsidRDefault="0069452F" w:rsidP="0069452F"/>
    <w:p w14:paraId="10AE6107" w14:textId="77777777" w:rsidR="0069452F" w:rsidRPr="00264EFB" w:rsidRDefault="0069452F" w:rsidP="0069452F"/>
    <w:p w14:paraId="0CCD0C4F" w14:textId="77777777" w:rsidR="0069452F" w:rsidRPr="00264EFB" w:rsidRDefault="0069452F" w:rsidP="0069452F"/>
    <w:p w14:paraId="315DE01B" w14:textId="77777777" w:rsidR="0069452F" w:rsidRPr="00264EFB" w:rsidRDefault="0069452F" w:rsidP="0069452F"/>
    <w:p w14:paraId="796B487E" w14:textId="77777777" w:rsidR="0069452F" w:rsidRPr="00264EFB" w:rsidRDefault="0069452F" w:rsidP="0069452F"/>
    <w:p w14:paraId="23C8FE10" w14:textId="77777777" w:rsidR="0069452F" w:rsidRPr="00264EFB" w:rsidRDefault="0069452F" w:rsidP="0069452F"/>
    <w:p w14:paraId="70C7820D" w14:textId="77777777" w:rsidR="0069452F" w:rsidRPr="00264EFB" w:rsidRDefault="0069452F" w:rsidP="0069452F"/>
    <w:p w14:paraId="30D52F8C" w14:textId="77777777" w:rsidR="0069452F" w:rsidRDefault="0069452F" w:rsidP="0069452F"/>
    <w:p w14:paraId="7983099B" w14:textId="77777777" w:rsidR="000473F2" w:rsidRDefault="000473F2" w:rsidP="0069452F"/>
    <w:p w14:paraId="32924BC0" w14:textId="77777777" w:rsidR="000473F2" w:rsidRDefault="000473F2" w:rsidP="0069452F"/>
    <w:p w14:paraId="5288337C" w14:textId="77777777" w:rsidR="000473F2" w:rsidRDefault="000473F2" w:rsidP="0069452F"/>
    <w:p w14:paraId="065CC476" w14:textId="77777777" w:rsidR="000473F2" w:rsidRDefault="000473F2" w:rsidP="0069452F"/>
    <w:p w14:paraId="2F871C26" w14:textId="77777777" w:rsidR="000473F2" w:rsidRDefault="000473F2" w:rsidP="0069452F"/>
    <w:p w14:paraId="26C660CC" w14:textId="77777777" w:rsidR="000473F2" w:rsidRDefault="000473F2" w:rsidP="0069452F"/>
    <w:p w14:paraId="6DA0B2D1" w14:textId="77777777" w:rsidR="000473F2" w:rsidRDefault="000473F2" w:rsidP="0069452F"/>
    <w:p w14:paraId="0F7237D4" w14:textId="77777777" w:rsidR="000473F2" w:rsidRDefault="000473F2" w:rsidP="0069452F"/>
    <w:p w14:paraId="1E4307C7" w14:textId="77777777" w:rsidR="000473F2" w:rsidRDefault="000473F2" w:rsidP="0069452F"/>
    <w:p w14:paraId="40BBCC06" w14:textId="77777777" w:rsidR="000473F2" w:rsidRDefault="000473F2" w:rsidP="0069452F"/>
    <w:p w14:paraId="2664DFF3" w14:textId="77777777" w:rsidR="000473F2" w:rsidRDefault="000473F2" w:rsidP="0069452F"/>
    <w:p w14:paraId="1252D489" w14:textId="77777777" w:rsidR="000473F2" w:rsidRPr="00264EFB" w:rsidRDefault="000473F2" w:rsidP="0069452F"/>
    <w:p w14:paraId="7D8DED64" w14:textId="77777777" w:rsidR="0069452F" w:rsidRDefault="0069452F" w:rsidP="0069452F">
      <w:pPr>
        <w:tabs>
          <w:tab w:val="left" w:pos="3700"/>
        </w:tabs>
      </w:pPr>
      <w:r>
        <w:tab/>
      </w:r>
    </w:p>
    <w:p w14:paraId="48D905DF" w14:textId="77777777" w:rsidR="0069452F" w:rsidRDefault="0069452F" w:rsidP="0069452F">
      <w:pPr>
        <w:tabs>
          <w:tab w:val="left" w:pos="3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4491F" wp14:editId="56460B5E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259440A9" w14:textId="78D1D7F6" w:rsidR="00E8553A" w:rsidRPr="00264EFB" w:rsidRDefault="00E8553A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&lt;</w:t>
                                </w:r>
                                <w:r w:rsidR="00984098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100F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&gt; - &lt;</w:t>
                                </w:r>
                                <w:r w:rsidR="00984098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100% Filme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43816717" w14:textId="77777777" w:rsidR="00E8553A" w:rsidRDefault="00E8553A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4491F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259440A9" w14:textId="78D1D7F6" w:rsidR="00E8553A" w:rsidRPr="00264EFB" w:rsidRDefault="00E8553A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&lt;</w:t>
                          </w:r>
                          <w:r w:rsidR="00984098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100F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&gt; - &lt;</w:t>
                          </w:r>
                          <w:r w:rsidR="00984098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100% Filme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43816717" w14:textId="77777777" w:rsidR="00E8553A" w:rsidRDefault="00E8553A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58B7E0B1" w14:textId="77777777" w:rsidR="00BB2FA6" w:rsidRPr="00264EFB" w:rsidRDefault="00BB2FA6" w:rsidP="0069452F">
      <w:pPr>
        <w:tabs>
          <w:tab w:val="left" w:pos="3700"/>
        </w:tabs>
        <w:sectPr w:rsidR="00BB2FA6" w:rsidRPr="00264EFB">
          <w:headerReference w:type="first" r:id="rId7"/>
          <w:footerReference w:type="first" r:id="rId8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2133CD7B" w14:textId="77777777"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14:paraId="2EF1CBAE" w14:textId="77777777" w:rsidTr="00660B53">
        <w:trPr>
          <w:trHeight w:val="284"/>
        </w:trPr>
        <w:tc>
          <w:tcPr>
            <w:tcW w:w="1550" w:type="dxa"/>
            <w:shd w:val="clear" w:color="auto" w:fill="C00000"/>
          </w:tcPr>
          <w:p w14:paraId="5B5E9FBB" w14:textId="77777777" w:rsidR="0069452F" w:rsidRPr="0037364C" w:rsidRDefault="0069452F" w:rsidP="00660B53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58229DAD" w14:textId="77777777" w:rsidR="0069452F" w:rsidRPr="0037364C" w:rsidRDefault="0069452F" w:rsidP="00660B53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4307E065" w14:textId="77777777" w:rsidR="0069452F" w:rsidRPr="0037364C" w:rsidRDefault="0069452F" w:rsidP="00660B53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203867C6" w14:textId="77777777" w:rsidR="0069452F" w:rsidRPr="0037364C" w:rsidRDefault="0069452F" w:rsidP="00660B53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14:paraId="37B8CDBE" w14:textId="77777777" w:rsidTr="00660B53">
        <w:trPr>
          <w:trHeight w:val="284"/>
        </w:trPr>
        <w:tc>
          <w:tcPr>
            <w:tcW w:w="1550" w:type="dxa"/>
          </w:tcPr>
          <w:p w14:paraId="126048AD" w14:textId="727E149A" w:rsidR="0069452F" w:rsidRPr="00AB66FD" w:rsidRDefault="00984098" w:rsidP="00BB2FA6">
            <w:pPr>
              <w:pStyle w:val="EPP-Comentario"/>
            </w:pPr>
            <w:r>
              <w:rPr>
                <w:i w:val="0"/>
                <w:color w:val="auto"/>
                <w:lang w:val="pt-BR"/>
              </w:rPr>
              <w:t>28</w:t>
            </w:r>
            <w:r w:rsidRPr="00984098">
              <w:rPr>
                <w:i w:val="0"/>
                <w:color w:val="auto"/>
                <w:lang w:val="pt-BR"/>
              </w:rPr>
              <w:t>/0</w:t>
            </w:r>
            <w:r>
              <w:rPr>
                <w:i w:val="0"/>
                <w:color w:val="auto"/>
                <w:lang w:val="pt-BR"/>
              </w:rPr>
              <w:t>8</w:t>
            </w:r>
            <w:r w:rsidRPr="00984098">
              <w:rPr>
                <w:i w:val="0"/>
                <w:color w:val="auto"/>
                <w:lang w:val="pt-BR"/>
              </w:rPr>
              <w:t>/2025</w:t>
            </w:r>
          </w:p>
        </w:tc>
        <w:tc>
          <w:tcPr>
            <w:tcW w:w="1080" w:type="dxa"/>
          </w:tcPr>
          <w:p w14:paraId="12D0C315" w14:textId="77777777" w:rsidR="00BB2FA6" w:rsidRPr="00BB2FA6" w:rsidRDefault="00BB2FA6" w:rsidP="007E6CB5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1.0</w:t>
            </w:r>
          </w:p>
          <w:p w14:paraId="6DD8B2E0" w14:textId="77777777" w:rsidR="0069452F" w:rsidRPr="00AB66FD" w:rsidRDefault="0069452F" w:rsidP="007E6CB5">
            <w:pPr>
              <w:pStyle w:val="EPP-Comentario"/>
            </w:pPr>
          </w:p>
        </w:tc>
        <w:tc>
          <w:tcPr>
            <w:tcW w:w="4680" w:type="dxa"/>
          </w:tcPr>
          <w:p w14:paraId="6A4D0F1A" w14:textId="74880BCD" w:rsidR="0069452F" w:rsidRPr="00AB66FD" w:rsidRDefault="00984098" w:rsidP="007E6CB5">
            <w:pPr>
              <w:pStyle w:val="EPP-Comentario"/>
            </w:pPr>
            <w:r w:rsidRPr="00984098">
              <w:rPr>
                <w:i w:val="0"/>
                <w:color w:val="auto"/>
                <w:lang w:val="pt-BR"/>
              </w:rPr>
              <w:t>Criação inicial do documento de casos de uso para a locadora</w:t>
            </w:r>
          </w:p>
        </w:tc>
        <w:tc>
          <w:tcPr>
            <w:tcW w:w="2410" w:type="dxa"/>
          </w:tcPr>
          <w:p w14:paraId="797C7C48" w14:textId="7E914CF3" w:rsidR="0069452F" w:rsidRPr="00AB66FD" w:rsidRDefault="00984098" w:rsidP="007E6CB5">
            <w:pPr>
              <w:pStyle w:val="EPP-Comentario"/>
            </w:pPr>
            <w:r w:rsidRPr="00984098">
              <w:rPr>
                <w:i w:val="0"/>
                <w:color w:val="auto"/>
                <w:lang w:val="pt-BR"/>
              </w:rPr>
              <w:t>João</w:t>
            </w:r>
          </w:p>
        </w:tc>
      </w:tr>
      <w:tr w:rsidR="0069452F" w14:paraId="397DE9F0" w14:textId="77777777" w:rsidTr="00660B53">
        <w:trPr>
          <w:trHeight w:val="284"/>
        </w:trPr>
        <w:tc>
          <w:tcPr>
            <w:tcW w:w="1550" w:type="dxa"/>
          </w:tcPr>
          <w:p w14:paraId="47B9C7F7" w14:textId="265260C7" w:rsidR="0069452F" w:rsidRDefault="00984098" w:rsidP="00660B53">
            <w:pPr>
              <w:jc w:val="left"/>
            </w:pPr>
            <w:r>
              <w:t>04</w:t>
            </w:r>
            <w:r w:rsidRPr="00984098">
              <w:t>/09/2025</w:t>
            </w:r>
          </w:p>
        </w:tc>
        <w:tc>
          <w:tcPr>
            <w:tcW w:w="1080" w:type="dxa"/>
          </w:tcPr>
          <w:p w14:paraId="3D3935AF" w14:textId="77777777" w:rsidR="0069452F" w:rsidRDefault="00213D81" w:rsidP="00660B53">
            <w:pPr>
              <w:jc w:val="left"/>
            </w:pPr>
            <w:r>
              <w:t>1.1</w:t>
            </w:r>
          </w:p>
        </w:tc>
        <w:tc>
          <w:tcPr>
            <w:tcW w:w="4680" w:type="dxa"/>
          </w:tcPr>
          <w:p w14:paraId="56CD4414" w14:textId="1D98B3FE" w:rsidR="0069452F" w:rsidRDefault="00984098" w:rsidP="00660B53">
            <w:pPr>
              <w:jc w:val="left"/>
            </w:pPr>
            <w:r w:rsidRPr="00984098">
              <w:t>Ajustes nos fluxos alternativos e inclusão do perfil Cliente</w:t>
            </w:r>
          </w:p>
        </w:tc>
        <w:tc>
          <w:tcPr>
            <w:tcW w:w="2410" w:type="dxa"/>
          </w:tcPr>
          <w:p w14:paraId="1BB99460" w14:textId="4464E1A8" w:rsidR="0069452F" w:rsidRDefault="00984098" w:rsidP="00660B53">
            <w:pPr>
              <w:jc w:val="left"/>
            </w:pPr>
            <w:r w:rsidRPr="00984098">
              <w:t>João</w:t>
            </w:r>
          </w:p>
        </w:tc>
      </w:tr>
      <w:tr w:rsidR="00C03716" w14:paraId="197B8EDE" w14:textId="77777777" w:rsidTr="00660B53">
        <w:trPr>
          <w:trHeight w:val="284"/>
        </w:trPr>
        <w:tc>
          <w:tcPr>
            <w:tcW w:w="1550" w:type="dxa"/>
          </w:tcPr>
          <w:p w14:paraId="2E846578" w14:textId="63E8B76B" w:rsidR="00C03716" w:rsidRDefault="00984098" w:rsidP="00660B53">
            <w:pPr>
              <w:jc w:val="left"/>
            </w:pPr>
            <w:r w:rsidRPr="00984098">
              <w:t>0</w:t>
            </w:r>
            <w:r>
              <w:t>9</w:t>
            </w:r>
            <w:r w:rsidRPr="00984098">
              <w:t>/</w:t>
            </w:r>
            <w:r>
              <w:t>09</w:t>
            </w:r>
            <w:r w:rsidRPr="00984098">
              <w:t>/2025</w:t>
            </w:r>
          </w:p>
        </w:tc>
        <w:tc>
          <w:tcPr>
            <w:tcW w:w="1080" w:type="dxa"/>
          </w:tcPr>
          <w:p w14:paraId="283578CC" w14:textId="77777777" w:rsidR="00C03716" w:rsidRDefault="00C03716" w:rsidP="00660B53">
            <w:pPr>
              <w:jc w:val="left"/>
            </w:pPr>
            <w:r>
              <w:t>1.2</w:t>
            </w:r>
          </w:p>
        </w:tc>
        <w:tc>
          <w:tcPr>
            <w:tcW w:w="4680" w:type="dxa"/>
          </w:tcPr>
          <w:p w14:paraId="2667F989" w14:textId="478BAD61" w:rsidR="00C03716" w:rsidRDefault="00984098" w:rsidP="00660B53">
            <w:pPr>
              <w:jc w:val="left"/>
            </w:pPr>
            <w:r w:rsidRPr="00984098">
              <w:t>Inserção de regras de negócio específicas de locação</w:t>
            </w:r>
          </w:p>
        </w:tc>
        <w:tc>
          <w:tcPr>
            <w:tcW w:w="2410" w:type="dxa"/>
          </w:tcPr>
          <w:p w14:paraId="7DDCC4EC" w14:textId="074352F5" w:rsidR="00C03716" w:rsidRDefault="00984098" w:rsidP="00660B53">
            <w:pPr>
              <w:jc w:val="left"/>
            </w:pPr>
            <w:r w:rsidRPr="00984098">
              <w:t>João</w:t>
            </w:r>
          </w:p>
        </w:tc>
      </w:tr>
    </w:tbl>
    <w:p w14:paraId="34249B50" w14:textId="77777777" w:rsidR="00FB4266" w:rsidRDefault="00FB4266"/>
    <w:p w14:paraId="7B671C88" w14:textId="77777777"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14:paraId="3DBE90C2" w14:textId="4EF594FF"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0473F2">
          <w:rPr>
            <w:webHidden/>
          </w:rPr>
          <w:t>4</w:t>
        </w:r>
      </w:hyperlink>
    </w:p>
    <w:p w14:paraId="52C425FC" w14:textId="1AB0FE10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Pr="00922641">
          <w:rPr>
            <w:rStyle w:val="Hyperlink"/>
          </w:rPr>
          <w:t>2. Atores</w:t>
        </w:r>
        <w:r>
          <w:rPr>
            <w:webHidden/>
          </w:rPr>
          <w:tab/>
        </w:r>
        <w:r w:rsidR="000473F2">
          <w:rPr>
            <w:webHidden/>
          </w:rPr>
          <w:t>4</w:t>
        </w:r>
      </w:hyperlink>
    </w:p>
    <w:p w14:paraId="49F227A3" w14:textId="79083226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Pr="00922641">
          <w:rPr>
            <w:rStyle w:val="Hyperlink"/>
          </w:rPr>
          <w:t>3. PRÉ-CONDIÇÕES</w:t>
        </w:r>
        <w:r>
          <w:rPr>
            <w:webHidden/>
          </w:rPr>
          <w:tab/>
        </w:r>
        <w:r w:rsidR="000473F2">
          <w:rPr>
            <w:webHidden/>
          </w:rPr>
          <w:t>4</w:t>
        </w:r>
      </w:hyperlink>
    </w:p>
    <w:p w14:paraId="69E7720D" w14:textId="4927093E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Pr="00922641">
          <w:rPr>
            <w:rStyle w:val="Hyperlink"/>
          </w:rPr>
          <w:t>4. Fluxo Básico</w:t>
        </w:r>
        <w:r>
          <w:rPr>
            <w:webHidden/>
          </w:rPr>
          <w:tab/>
        </w:r>
        <w:r w:rsidR="000473F2">
          <w:rPr>
            <w:webHidden/>
          </w:rPr>
          <w:t>4</w:t>
        </w:r>
      </w:hyperlink>
    </w:p>
    <w:p w14:paraId="6F0F54C1" w14:textId="35B47058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Pr="00922641">
          <w:rPr>
            <w:rStyle w:val="Hyperlink"/>
          </w:rPr>
          <w:t>5. Fluxos Alternativos</w:t>
        </w:r>
        <w:r>
          <w:rPr>
            <w:webHidden/>
          </w:rPr>
          <w:tab/>
        </w:r>
        <w:r w:rsidR="000473F2">
          <w:rPr>
            <w:webHidden/>
          </w:rPr>
          <w:t>4</w:t>
        </w:r>
      </w:hyperlink>
    </w:p>
    <w:p w14:paraId="3A336FDE" w14:textId="402564F6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Pr="00922641">
          <w:rPr>
            <w:rStyle w:val="Hyperlink"/>
          </w:rPr>
          <w:t>6. Regras de Negócio</w:t>
        </w:r>
        <w:r>
          <w:rPr>
            <w:webHidden/>
          </w:rPr>
          <w:tab/>
        </w:r>
        <w:r w:rsidR="000473F2">
          <w:rPr>
            <w:webHidden/>
          </w:rPr>
          <w:t>5</w:t>
        </w:r>
      </w:hyperlink>
    </w:p>
    <w:p w14:paraId="625765F2" w14:textId="77777777"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14:paraId="4DEEEDFF" w14:textId="77777777"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14:paraId="622D3DDB" w14:textId="77777777" w:rsidR="00FB4266" w:rsidRDefault="00904478" w:rsidP="005C2EBC">
      <w:pPr>
        <w:pStyle w:val="EPP-Titulo"/>
        <w:rPr>
          <w:sz w:val="20"/>
        </w:rPr>
      </w:pPr>
      <w:r>
        <w:lastRenderedPageBreak/>
        <w:t>&lt;</w:t>
      </w:r>
      <w:r w:rsidR="00375F64">
        <w:t>Caso</w:t>
      </w:r>
      <w:r>
        <w:t>s</w:t>
      </w:r>
      <w:r w:rsidR="00375F64">
        <w:t xml:space="preserve"> de Uso&gt;</w:t>
      </w:r>
    </w:p>
    <w:p w14:paraId="7CAADBD0" w14:textId="77777777"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14:paraId="41BFB1EC" w14:textId="77D93C4D" w:rsidR="0066219A" w:rsidRDefault="00984098" w:rsidP="00E54AD6">
      <w:pPr>
        <w:pStyle w:val="EPP-Comentario"/>
        <w:rPr>
          <w:i w:val="0"/>
          <w:color w:val="auto"/>
        </w:rPr>
      </w:pPr>
      <w:r w:rsidRPr="00984098">
        <w:rPr>
          <w:i w:val="0"/>
          <w:color w:val="auto"/>
          <w:lang w:val="pt-BR"/>
        </w:rPr>
        <w:t xml:space="preserve">Permitir que o </w:t>
      </w:r>
      <w:r w:rsidRPr="00984098">
        <w:rPr>
          <w:b/>
          <w:bCs/>
          <w:i w:val="0"/>
          <w:color w:val="auto"/>
          <w:lang w:val="pt-BR"/>
        </w:rPr>
        <w:t>cliente</w:t>
      </w:r>
      <w:r w:rsidRPr="00984098">
        <w:rPr>
          <w:i w:val="0"/>
          <w:color w:val="auto"/>
          <w:lang w:val="pt-BR"/>
        </w:rPr>
        <w:t xml:space="preserve"> realize cadastro, locação e devolução de filmes, possibilitando o acompanhamento de prazos.</w:t>
      </w:r>
      <w:r w:rsidRPr="00984098">
        <w:rPr>
          <w:i w:val="0"/>
          <w:color w:val="auto"/>
          <w:lang w:val="pt-BR"/>
        </w:rPr>
        <w:br/>
        <w:t xml:space="preserve">Permitir que o </w:t>
      </w:r>
      <w:r w:rsidRPr="00984098">
        <w:rPr>
          <w:b/>
          <w:bCs/>
          <w:i w:val="0"/>
          <w:color w:val="auto"/>
          <w:lang w:val="pt-BR"/>
        </w:rPr>
        <w:t>atendente</w:t>
      </w:r>
      <w:r w:rsidRPr="00984098">
        <w:rPr>
          <w:i w:val="0"/>
          <w:color w:val="auto"/>
          <w:lang w:val="pt-BR"/>
        </w:rPr>
        <w:t xml:space="preserve"> registre as movimentações de locação/devolução e consulte a disponibilidade do acervo.</w:t>
      </w:r>
      <w:r w:rsidRPr="00984098">
        <w:rPr>
          <w:i w:val="0"/>
          <w:color w:val="auto"/>
          <w:lang w:val="pt-BR"/>
        </w:rPr>
        <w:br/>
        <w:t xml:space="preserve">Permitir que o </w:t>
      </w:r>
      <w:r w:rsidRPr="00984098">
        <w:rPr>
          <w:b/>
          <w:bCs/>
          <w:i w:val="0"/>
          <w:color w:val="auto"/>
          <w:lang w:val="pt-BR"/>
        </w:rPr>
        <w:t>administrador</w:t>
      </w:r>
      <w:r w:rsidRPr="00984098">
        <w:rPr>
          <w:i w:val="0"/>
          <w:color w:val="auto"/>
          <w:lang w:val="pt-BR"/>
        </w:rPr>
        <w:t xml:space="preserve"> gerencie o catálogo de filmes, cadastre usuários e emita relatórios de desempenho da locadora.</w:t>
      </w:r>
    </w:p>
    <w:p w14:paraId="72199235" w14:textId="77777777" w:rsidR="0049456B" w:rsidRPr="0049456B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14:paraId="5A0AF589" w14:textId="4E1A171E" w:rsidR="00BB2FA6" w:rsidRDefault="00984098" w:rsidP="00984098">
      <w:pPr>
        <w:pStyle w:val="EPP-Comentario"/>
        <w:numPr>
          <w:ilvl w:val="0"/>
          <w:numId w:val="13"/>
        </w:numPr>
        <w:rPr>
          <w:i w:val="0"/>
          <w:color w:val="auto"/>
        </w:rPr>
      </w:pPr>
      <w:r>
        <w:rPr>
          <w:i w:val="0"/>
          <w:color w:val="auto"/>
        </w:rPr>
        <w:t>Cliente</w:t>
      </w:r>
    </w:p>
    <w:p w14:paraId="717A7364" w14:textId="7EA6BAB6" w:rsidR="000D7F6F" w:rsidRDefault="00984098" w:rsidP="00984098">
      <w:pPr>
        <w:pStyle w:val="EPP-Comentario"/>
        <w:numPr>
          <w:ilvl w:val="0"/>
          <w:numId w:val="13"/>
        </w:numPr>
        <w:rPr>
          <w:i w:val="0"/>
          <w:color w:val="auto"/>
        </w:rPr>
      </w:pPr>
      <w:r>
        <w:rPr>
          <w:i w:val="0"/>
          <w:color w:val="auto"/>
        </w:rPr>
        <w:t>Atendente</w:t>
      </w:r>
    </w:p>
    <w:p w14:paraId="01A9AF61" w14:textId="44C5C346" w:rsidR="0066219A" w:rsidRPr="00BB2FA6" w:rsidRDefault="00984098" w:rsidP="00984098">
      <w:pPr>
        <w:pStyle w:val="EPP-Comentario"/>
        <w:numPr>
          <w:ilvl w:val="0"/>
          <w:numId w:val="13"/>
        </w:numPr>
        <w:rPr>
          <w:i w:val="0"/>
          <w:color w:val="auto"/>
        </w:rPr>
      </w:pPr>
      <w:r>
        <w:rPr>
          <w:i w:val="0"/>
          <w:color w:val="auto"/>
        </w:rPr>
        <w:t>Administrador</w:t>
      </w:r>
    </w:p>
    <w:p w14:paraId="65B9CD04" w14:textId="77777777" w:rsidR="00FB4266" w:rsidRPr="00984098" w:rsidRDefault="0049456B" w:rsidP="007E6CB5">
      <w:pPr>
        <w:pStyle w:val="EPP-Seonivel1"/>
      </w:pPr>
      <w:bookmarkStart w:id="227" w:name="_Toc488661423"/>
      <w:r w:rsidRPr="00984098">
        <w:t>PRÉ-CONDIÇÕES</w:t>
      </w:r>
      <w:bookmarkEnd w:id="227"/>
    </w:p>
    <w:p w14:paraId="4EAC3E9B" w14:textId="6A56B426" w:rsidR="00984098" w:rsidRPr="00984098" w:rsidRDefault="00984098" w:rsidP="00984098">
      <w:pPr>
        <w:pStyle w:val="PargrafodaLista"/>
        <w:numPr>
          <w:ilvl w:val="0"/>
          <w:numId w:val="13"/>
        </w:numPr>
        <w:spacing w:before="100" w:beforeAutospacing="1" w:after="100" w:afterAutospacing="1"/>
      </w:pPr>
      <w:r w:rsidRPr="00984098">
        <w:t>O</w:t>
      </w:r>
      <w:r w:rsidRPr="00984098">
        <w:t xml:space="preserve"> cliente deve estar cadastrado no sistema para realizar locações.</w:t>
      </w:r>
    </w:p>
    <w:p w14:paraId="40EAADEE" w14:textId="2D34979E" w:rsidR="00984098" w:rsidRPr="00984098" w:rsidRDefault="00984098" w:rsidP="00984098">
      <w:pPr>
        <w:pStyle w:val="PargrafodaLista"/>
        <w:numPr>
          <w:ilvl w:val="0"/>
          <w:numId w:val="13"/>
        </w:numPr>
        <w:spacing w:before="100" w:beforeAutospacing="1" w:after="100" w:afterAutospacing="1"/>
      </w:pPr>
      <w:r w:rsidRPr="00984098">
        <w:t>O</w:t>
      </w:r>
      <w:r w:rsidRPr="00984098">
        <w:t xml:space="preserve"> atendente deve estar autenticado para registrar locações e devoluções.</w:t>
      </w:r>
    </w:p>
    <w:p w14:paraId="6DB4E5F5" w14:textId="1BF7D0FE" w:rsidR="00BB2FA6" w:rsidRPr="00984098" w:rsidRDefault="00984098" w:rsidP="00BB2FA6">
      <w:pPr>
        <w:pStyle w:val="PargrafodaLista"/>
        <w:numPr>
          <w:ilvl w:val="0"/>
          <w:numId w:val="13"/>
        </w:numPr>
        <w:spacing w:before="100" w:beforeAutospacing="1" w:after="100" w:afterAutospacing="1"/>
      </w:pPr>
      <w:r w:rsidRPr="00984098">
        <w:t>O</w:t>
      </w:r>
      <w:r w:rsidRPr="00984098">
        <w:t xml:space="preserve"> administrador deve estar autenticado para cadastrar filmes e gerar relatórios.</w:t>
      </w:r>
    </w:p>
    <w:p w14:paraId="4FE6C716" w14:textId="09AD320C" w:rsidR="00FB4266" w:rsidRDefault="00375F64" w:rsidP="00BD0C39">
      <w:pPr>
        <w:pStyle w:val="Ttulo1"/>
      </w:pPr>
      <w:bookmarkStart w:id="228" w:name="_Toc488661424"/>
      <w:r>
        <w:t>Fluxo Básico</w:t>
      </w:r>
      <w:bookmarkEnd w:id="228"/>
    </w:p>
    <w:p w14:paraId="63708429" w14:textId="77777777" w:rsidR="0049456B" w:rsidRPr="0049456B" w:rsidRDefault="0049456B" w:rsidP="007E6CB5">
      <w:pPr>
        <w:pStyle w:val="EPP-Comentari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8D76B2" w:rsidRPr="008D76B2" w14:paraId="674C1CE7" w14:textId="77777777" w:rsidTr="000473F2">
        <w:tc>
          <w:tcPr>
            <w:tcW w:w="9628" w:type="dxa"/>
            <w:gridSpan w:val="2"/>
            <w:shd w:val="clear" w:color="auto" w:fill="BFBFBF" w:themeFill="background1" w:themeFillShade="BF"/>
          </w:tcPr>
          <w:p w14:paraId="6E8B0BAF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14:paraId="2A6CAE1A" w14:textId="77777777" w:rsidTr="000473F2">
        <w:tc>
          <w:tcPr>
            <w:tcW w:w="4812" w:type="dxa"/>
            <w:shd w:val="clear" w:color="auto" w:fill="BFBFBF" w:themeFill="background1" w:themeFillShade="BF"/>
          </w:tcPr>
          <w:p w14:paraId="6DFDAC25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16" w:type="dxa"/>
            <w:shd w:val="clear" w:color="auto" w:fill="BFBFBF" w:themeFill="background1" w:themeFillShade="BF"/>
          </w:tcPr>
          <w:p w14:paraId="37C20CAA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14:paraId="7FEFA784" w14:textId="77777777" w:rsidTr="000473F2">
        <w:tc>
          <w:tcPr>
            <w:tcW w:w="4812" w:type="dxa"/>
          </w:tcPr>
          <w:p w14:paraId="265FD4D8" w14:textId="5F8300E4" w:rsidR="00BB2FA6" w:rsidRPr="00BB2FA6" w:rsidRDefault="00BB2FA6" w:rsidP="008D76B2">
            <w:pPr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 xml:space="preserve"> 1. </w:t>
            </w:r>
            <w:r w:rsidR="000473F2" w:rsidRPr="000473F2">
              <w:rPr>
                <w:color w:val="auto"/>
              </w:rPr>
              <w:t>Cliente ou funcionário insere credenciais de login segundo [RN01].</w:t>
            </w:r>
          </w:p>
          <w:p w14:paraId="45751B31" w14:textId="77777777" w:rsidR="008D76B2" w:rsidRPr="008D76B2" w:rsidRDefault="008D76B2" w:rsidP="008D76B2">
            <w:pPr>
              <w:rPr>
                <w:i/>
                <w:color w:val="2E74B5" w:themeColor="accent1" w:themeShade="BF"/>
                <w:lang w:eastAsia="en-US"/>
              </w:rPr>
            </w:pPr>
          </w:p>
        </w:tc>
        <w:tc>
          <w:tcPr>
            <w:tcW w:w="4816" w:type="dxa"/>
          </w:tcPr>
          <w:p w14:paraId="38A0ED89" w14:textId="427F2E86" w:rsidR="00BB2FA6" w:rsidRPr="00BB2FA6" w:rsidRDefault="00BB2FA6" w:rsidP="008D76B2">
            <w:pPr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 xml:space="preserve">2. </w:t>
            </w:r>
            <w:r w:rsidR="000473F2" w:rsidRPr="000473F2">
              <w:rPr>
                <w:color w:val="auto"/>
              </w:rPr>
              <w:t>Sistema valida as credenciais. Se incorretas, executa [FA01]</w:t>
            </w:r>
            <w:r>
              <w:rPr>
                <w:color w:val="auto"/>
                <w:lang w:val="pt-PT"/>
              </w:rPr>
              <w:t>.</w:t>
            </w:r>
          </w:p>
          <w:p w14:paraId="10C5663B" w14:textId="77777777" w:rsidR="008D76B2" w:rsidRPr="008D76B2" w:rsidRDefault="008D76B2" w:rsidP="008D76B2">
            <w:pPr>
              <w:rPr>
                <w:i/>
                <w:color w:val="2E74B5" w:themeColor="accent1" w:themeShade="BF"/>
                <w:lang w:eastAsia="en-US"/>
              </w:rPr>
            </w:pPr>
          </w:p>
        </w:tc>
      </w:tr>
      <w:tr w:rsidR="008D76B2" w14:paraId="5DE05AC4" w14:textId="77777777" w:rsidTr="000473F2">
        <w:tc>
          <w:tcPr>
            <w:tcW w:w="4812" w:type="dxa"/>
          </w:tcPr>
          <w:p w14:paraId="27FA7B1A" w14:textId="66303BE3" w:rsidR="00BB2FA6" w:rsidRPr="00BB2FA6" w:rsidRDefault="00BB2FA6" w:rsidP="008D76B2">
            <w:pPr>
              <w:rPr>
                <w:color w:val="auto"/>
                <w:lang w:val="pt-PT"/>
              </w:rPr>
            </w:pPr>
            <w:r>
              <w:rPr>
                <w:color w:val="auto"/>
                <w:lang w:val="pt-PT"/>
              </w:rPr>
              <w:t xml:space="preserve">3. </w:t>
            </w:r>
            <w:r w:rsidR="000473F2" w:rsidRPr="000473F2">
              <w:rPr>
                <w:color w:val="auto"/>
              </w:rPr>
              <w:t>Cliente solicita locação de um filme disponível segundo [RN02].</w:t>
            </w:r>
          </w:p>
          <w:p w14:paraId="4F514992" w14:textId="77777777" w:rsidR="008D76B2" w:rsidRPr="008D76B2" w:rsidRDefault="008D76B2" w:rsidP="008D76B2">
            <w:pPr>
              <w:rPr>
                <w:i/>
                <w:color w:val="2E74B5" w:themeColor="accent1" w:themeShade="BF"/>
                <w:lang w:eastAsia="en-US"/>
              </w:rPr>
            </w:pPr>
          </w:p>
        </w:tc>
        <w:tc>
          <w:tcPr>
            <w:tcW w:w="4816" w:type="dxa"/>
          </w:tcPr>
          <w:p w14:paraId="7C80378F" w14:textId="0123DCCF" w:rsidR="008D76B2" w:rsidRPr="00BB2FA6" w:rsidRDefault="00BB2FA6" w:rsidP="008D76B2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4. </w:t>
            </w:r>
            <w:r w:rsidR="000473F2" w:rsidRPr="000473F2">
              <w:rPr>
                <w:color w:val="auto"/>
                <w:lang w:eastAsia="en-US"/>
              </w:rPr>
              <w:t>Sistema registra locação e atualiza status do filme.</w:t>
            </w:r>
          </w:p>
        </w:tc>
      </w:tr>
      <w:tr w:rsidR="008D76B2" w14:paraId="71E50452" w14:textId="77777777" w:rsidTr="000473F2">
        <w:tc>
          <w:tcPr>
            <w:tcW w:w="4812" w:type="dxa"/>
          </w:tcPr>
          <w:p w14:paraId="0306E7C0" w14:textId="5F63383D" w:rsidR="008D76B2" w:rsidRDefault="00BB2FA6" w:rsidP="008D76B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5. </w:t>
            </w:r>
            <w:r w:rsidR="000473F2" w:rsidRPr="000473F2">
              <w:rPr>
                <w:lang w:eastAsia="en-US"/>
              </w:rPr>
              <w:t>Cliente devolve filme no prazo estabelecido.</w:t>
            </w:r>
          </w:p>
        </w:tc>
        <w:tc>
          <w:tcPr>
            <w:tcW w:w="4816" w:type="dxa"/>
          </w:tcPr>
          <w:p w14:paraId="3AF55C5C" w14:textId="018CAAA4" w:rsidR="008D76B2" w:rsidRDefault="00BB2FA6" w:rsidP="008D76B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6. </w:t>
            </w:r>
            <w:r w:rsidR="000473F2" w:rsidRPr="000473F2">
              <w:rPr>
                <w:lang w:eastAsia="en-US"/>
              </w:rPr>
              <w:t>Sistema registra devolução e atualiza disponibilidade no acervo.</w:t>
            </w:r>
          </w:p>
        </w:tc>
      </w:tr>
      <w:tr w:rsidR="00D02106" w14:paraId="18B9FEB0" w14:textId="77777777" w:rsidTr="000473F2">
        <w:trPr>
          <w:trHeight w:val="588"/>
        </w:trPr>
        <w:tc>
          <w:tcPr>
            <w:tcW w:w="4812" w:type="dxa"/>
          </w:tcPr>
          <w:p w14:paraId="79E3B8E5" w14:textId="69378262" w:rsidR="00D02106" w:rsidRDefault="00D02106" w:rsidP="008D76B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7. </w:t>
            </w:r>
            <w:r w:rsidR="000473F2" w:rsidRPr="000473F2">
              <w:rPr>
                <w:lang w:eastAsia="en-US"/>
              </w:rPr>
              <w:t>Atendente consulta status de locações e devoluções segundo [RN03].</w:t>
            </w:r>
          </w:p>
        </w:tc>
        <w:tc>
          <w:tcPr>
            <w:tcW w:w="4816" w:type="dxa"/>
          </w:tcPr>
          <w:p w14:paraId="303913D1" w14:textId="26ADC3DC" w:rsidR="00D02106" w:rsidRDefault="00EF2CCE" w:rsidP="00EF2CCE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8. </w:t>
            </w:r>
            <w:r w:rsidR="000473F2" w:rsidRPr="000473F2">
              <w:rPr>
                <w:lang w:eastAsia="en-US"/>
              </w:rPr>
              <w:t>Sistema exibe lista atualizada de locações em andamento e devoluções pendentes.</w:t>
            </w:r>
          </w:p>
        </w:tc>
      </w:tr>
      <w:tr w:rsidR="000473F2" w14:paraId="2EAFE4D2" w14:textId="77777777" w:rsidTr="000473F2">
        <w:trPr>
          <w:trHeight w:val="588"/>
        </w:trPr>
        <w:tc>
          <w:tcPr>
            <w:tcW w:w="4812" w:type="dxa"/>
          </w:tcPr>
          <w:p w14:paraId="3BEFD77D" w14:textId="6F923BE3" w:rsidR="000473F2" w:rsidRDefault="000473F2" w:rsidP="008D76B2">
            <w:pPr>
              <w:rPr>
                <w:lang w:eastAsia="en-US"/>
              </w:rPr>
            </w:pPr>
            <w:r w:rsidRPr="000473F2">
              <w:rPr>
                <w:lang w:eastAsia="en-US"/>
              </w:rPr>
              <w:t>9. Administrador cadastra novo filme ou edita informações existentes segundo [RN04].</w:t>
            </w:r>
          </w:p>
        </w:tc>
        <w:tc>
          <w:tcPr>
            <w:tcW w:w="4816" w:type="dxa"/>
          </w:tcPr>
          <w:p w14:paraId="7B2AA95A" w14:textId="362359DF" w:rsidR="000473F2" w:rsidRDefault="000473F2" w:rsidP="00EF2CCE">
            <w:pPr>
              <w:rPr>
                <w:lang w:eastAsia="en-US"/>
              </w:rPr>
            </w:pPr>
            <w:r w:rsidRPr="000473F2">
              <w:rPr>
                <w:lang w:eastAsia="en-US"/>
              </w:rPr>
              <w:t>10. Sistema salva as alterações no banco de dados.</w:t>
            </w:r>
          </w:p>
        </w:tc>
      </w:tr>
      <w:tr w:rsidR="000473F2" w14:paraId="78A000FA" w14:textId="77777777" w:rsidTr="000473F2">
        <w:trPr>
          <w:trHeight w:val="588"/>
        </w:trPr>
        <w:tc>
          <w:tcPr>
            <w:tcW w:w="4812" w:type="dxa"/>
          </w:tcPr>
          <w:p w14:paraId="66B8241D" w14:textId="79B83629" w:rsidR="000473F2" w:rsidRDefault="000473F2" w:rsidP="008D76B2">
            <w:pPr>
              <w:rPr>
                <w:lang w:eastAsia="en-US"/>
              </w:rPr>
            </w:pPr>
            <w:r w:rsidRPr="000473F2">
              <w:rPr>
                <w:lang w:eastAsia="en-US"/>
              </w:rPr>
              <w:t>11. Administrador gera relatório de movimentações.</w:t>
            </w:r>
          </w:p>
        </w:tc>
        <w:tc>
          <w:tcPr>
            <w:tcW w:w="4816" w:type="dxa"/>
          </w:tcPr>
          <w:p w14:paraId="414E6C5D" w14:textId="533BAD20" w:rsidR="000473F2" w:rsidRDefault="000473F2" w:rsidP="00EF2CCE">
            <w:pPr>
              <w:rPr>
                <w:lang w:eastAsia="en-US"/>
              </w:rPr>
            </w:pPr>
            <w:r w:rsidRPr="000473F2">
              <w:rPr>
                <w:lang w:eastAsia="en-US"/>
              </w:rPr>
              <w:t>12. Sistema apresenta relatório com dados organizados.</w:t>
            </w:r>
          </w:p>
        </w:tc>
      </w:tr>
    </w:tbl>
    <w:p w14:paraId="326C5D89" w14:textId="77777777" w:rsidR="00FB4266" w:rsidRPr="005C46F2" w:rsidRDefault="00375F64" w:rsidP="00BD0C39">
      <w:pPr>
        <w:pStyle w:val="Ttulo1"/>
      </w:pPr>
      <w:bookmarkStart w:id="229" w:name="_Toc488661425"/>
      <w:r w:rsidRPr="005C46F2">
        <w:t>Fluxos Alternativos</w:t>
      </w:r>
      <w:bookmarkEnd w:id="229"/>
    </w:p>
    <w:p w14:paraId="6C800A0A" w14:textId="08B989EB" w:rsidR="000473F2" w:rsidRPr="000473F2" w:rsidRDefault="000473F2" w:rsidP="000473F2">
      <w:pPr>
        <w:pStyle w:val="PargrafodaLista"/>
        <w:numPr>
          <w:ilvl w:val="0"/>
          <w:numId w:val="13"/>
        </w:numPr>
        <w:spacing w:before="100" w:beforeAutospacing="1" w:after="100" w:afterAutospacing="1"/>
      </w:pPr>
      <w:bookmarkStart w:id="230" w:name="_Toc488661426"/>
      <w:r w:rsidRPr="000473F2">
        <w:t>FA</w:t>
      </w:r>
      <w:r w:rsidRPr="000473F2">
        <w:rPr>
          <w:b/>
          <w:bCs/>
        </w:rPr>
        <w:t>01</w:t>
      </w:r>
      <w:r w:rsidRPr="000473F2">
        <w:t xml:space="preserve"> – O sistema retorna mensagem de erro caso o login ou senha estejam incorretos.</w:t>
      </w:r>
    </w:p>
    <w:p w14:paraId="070E1A7F" w14:textId="64130310" w:rsidR="000473F2" w:rsidRPr="000473F2" w:rsidRDefault="000473F2" w:rsidP="000473F2">
      <w:pPr>
        <w:pStyle w:val="PargrafodaLista"/>
        <w:numPr>
          <w:ilvl w:val="0"/>
          <w:numId w:val="13"/>
        </w:numPr>
        <w:spacing w:before="100" w:beforeAutospacing="1" w:after="100" w:afterAutospacing="1"/>
      </w:pPr>
      <w:r w:rsidRPr="000473F2">
        <w:lastRenderedPageBreak/>
        <w:t>FA</w:t>
      </w:r>
      <w:r w:rsidRPr="000473F2">
        <w:rPr>
          <w:b/>
          <w:bCs/>
        </w:rPr>
        <w:t>02</w:t>
      </w:r>
      <w:r w:rsidRPr="000473F2">
        <w:t xml:space="preserve"> – Ao solicitar a locação de um filme já alugado, o sistema informa indisponibilidade e sugere outros títulos.</w:t>
      </w:r>
    </w:p>
    <w:p w14:paraId="431B2D2A" w14:textId="64DAC61E" w:rsidR="000473F2" w:rsidRPr="000473F2" w:rsidRDefault="000473F2" w:rsidP="000473F2">
      <w:pPr>
        <w:pStyle w:val="PargrafodaLista"/>
        <w:numPr>
          <w:ilvl w:val="0"/>
          <w:numId w:val="13"/>
        </w:numPr>
        <w:spacing w:before="100" w:beforeAutospacing="1" w:after="100" w:afterAutospacing="1"/>
      </w:pPr>
      <w:r w:rsidRPr="000473F2">
        <w:t>FA</w:t>
      </w:r>
      <w:r w:rsidRPr="000473F2">
        <w:rPr>
          <w:b/>
          <w:bCs/>
        </w:rPr>
        <w:t>03</w:t>
      </w:r>
      <w:r w:rsidRPr="000473F2">
        <w:t xml:space="preserve"> – O cliente solicita devolução após o prazo; o sistema aplica multa automática antes de concluir a devolução.</w:t>
      </w:r>
    </w:p>
    <w:p w14:paraId="04A0727D" w14:textId="7F20D9B1" w:rsidR="000473F2" w:rsidRPr="000473F2" w:rsidRDefault="000473F2" w:rsidP="000473F2">
      <w:pPr>
        <w:pStyle w:val="PargrafodaLista"/>
        <w:numPr>
          <w:ilvl w:val="0"/>
          <w:numId w:val="13"/>
        </w:numPr>
        <w:spacing w:before="100" w:beforeAutospacing="1" w:after="100" w:afterAutospacing="1"/>
      </w:pPr>
      <w:r w:rsidRPr="000473F2">
        <w:rPr>
          <w:b/>
          <w:bCs/>
        </w:rPr>
        <w:t>FA04</w:t>
      </w:r>
      <w:r w:rsidRPr="000473F2">
        <w:t xml:space="preserve"> – O administrador remove um filme do acervo após confirmação.</w:t>
      </w:r>
    </w:p>
    <w:p w14:paraId="1A54CACD" w14:textId="03569EE4" w:rsidR="000473F2" w:rsidRPr="000473F2" w:rsidRDefault="000473F2" w:rsidP="000473F2">
      <w:pPr>
        <w:pStyle w:val="PargrafodaLista"/>
        <w:numPr>
          <w:ilvl w:val="0"/>
          <w:numId w:val="13"/>
        </w:numPr>
        <w:spacing w:before="100" w:beforeAutospacing="1" w:after="100" w:afterAutospacing="1"/>
      </w:pPr>
      <w:r w:rsidRPr="000473F2">
        <w:rPr>
          <w:b/>
          <w:bCs/>
        </w:rPr>
        <w:t>FA05</w:t>
      </w:r>
      <w:r w:rsidRPr="000473F2">
        <w:t xml:space="preserve"> – O atendente registra devolução incorreta; o sistema pede confirmação e corrige status do filme.</w:t>
      </w:r>
    </w:p>
    <w:p w14:paraId="41F4E673" w14:textId="18A3DDC5" w:rsidR="000473F2" w:rsidRPr="000473F2" w:rsidRDefault="000473F2" w:rsidP="000473F2">
      <w:pPr>
        <w:pStyle w:val="PargrafodaLista"/>
        <w:numPr>
          <w:ilvl w:val="0"/>
          <w:numId w:val="13"/>
        </w:numPr>
        <w:spacing w:before="100" w:beforeAutospacing="1" w:after="100" w:afterAutospacing="1"/>
      </w:pPr>
      <w:r w:rsidRPr="000473F2">
        <w:rPr>
          <w:b/>
          <w:bCs/>
        </w:rPr>
        <w:t>FA06</w:t>
      </w:r>
      <w:r w:rsidRPr="000473F2">
        <w:t xml:space="preserve"> – O administrador gera relatório em diferentes formatos (PDF, Excel).</w:t>
      </w:r>
    </w:p>
    <w:p w14:paraId="304D8E1F" w14:textId="77777777" w:rsidR="00185D0C" w:rsidRDefault="00E3101F" w:rsidP="00BD0C39">
      <w:pPr>
        <w:pStyle w:val="Ttulo1"/>
      </w:pPr>
      <w:r>
        <w:t>Regras de Negócio</w:t>
      </w:r>
      <w:bookmarkEnd w:id="230"/>
    </w:p>
    <w:p w14:paraId="39D71856" w14:textId="33E1BC56" w:rsidR="000473F2" w:rsidRPr="000473F2" w:rsidRDefault="000473F2" w:rsidP="000473F2">
      <w:pPr>
        <w:pStyle w:val="PargrafodaLista"/>
        <w:numPr>
          <w:ilvl w:val="0"/>
          <w:numId w:val="17"/>
        </w:numPr>
        <w:spacing w:before="100" w:beforeAutospacing="1" w:after="100" w:afterAutospacing="1"/>
      </w:pPr>
      <w:r w:rsidRPr="000473F2">
        <w:rPr>
          <w:b/>
          <w:bCs/>
        </w:rPr>
        <w:t>RN01</w:t>
      </w:r>
      <w:r w:rsidRPr="000473F2">
        <w:t xml:space="preserve"> – Todo usuário deve estar previamente cadastrado no sistema para realizar login.</w:t>
      </w:r>
    </w:p>
    <w:p w14:paraId="0BCD71D3" w14:textId="799DA7E2" w:rsidR="000473F2" w:rsidRPr="000473F2" w:rsidRDefault="000473F2" w:rsidP="000473F2">
      <w:pPr>
        <w:pStyle w:val="PargrafodaLista"/>
        <w:numPr>
          <w:ilvl w:val="0"/>
          <w:numId w:val="17"/>
        </w:numPr>
        <w:spacing w:before="100" w:beforeAutospacing="1" w:after="100" w:afterAutospacing="1"/>
      </w:pPr>
      <w:r w:rsidRPr="000473F2">
        <w:rPr>
          <w:b/>
          <w:bCs/>
        </w:rPr>
        <w:t>RN02</w:t>
      </w:r>
      <w:r w:rsidRPr="000473F2">
        <w:t xml:space="preserve"> – Um filme só pode ser alugado se estiver com status "disponível".</w:t>
      </w:r>
    </w:p>
    <w:p w14:paraId="63946DE3" w14:textId="16BEBDE7" w:rsidR="000473F2" w:rsidRPr="000473F2" w:rsidRDefault="000473F2" w:rsidP="000473F2">
      <w:pPr>
        <w:pStyle w:val="PargrafodaLista"/>
        <w:numPr>
          <w:ilvl w:val="0"/>
          <w:numId w:val="17"/>
        </w:numPr>
        <w:spacing w:before="100" w:beforeAutospacing="1" w:after="100" w:afterAutospacing="1"/>
      </w:pPr>
      <w:r w:rsidRPr="000473F2">
        <w:rPr>
          <w:b/>
          <w:bCs/>
        </w:rPr>
        <w:t>RN03</w:t>
      </w:r>
      <w:r w:rsidRPr="000473F2">
        <w:t xml:space="preserve"> – Apenas atendentes e administradores podem visualizar todas as locações; clientes visualizam apenas suas próprias locações.</w:t>
      </w:r>
    </w:p>
    <w:p w14:paraId="50488D2F" w14:textId="2DCF981C" w:rsidR="000473F2" w:rsidRPr="000473F2" w:rsidRDefault="000473F2" w:rsidP="000473F2">
      <w:pPr>
        <w:pStyle w:val="PargrafodaLista"/>
        <w:numPr>
          <w:ilvl w:val="0"/>
          <w:numId w:val="17"/>
        </w:numPr>
        <w:spacing w:before="100" w:beforeAutospacing="1" w:after="100" w:afterAutospacing="1"/>
      </w:pPr>
      <w:r w:rsidRPr="000473F2">
        <w:rPr>
          <w:b/>
          <w:bCs/>
        </w:rPr>
        <w:t>RN04</w:t>
      </w:r>
      <w:r w:rsidRPr="000473F2">
        <w:t xml:space="preserve"> – Somente o administrador pode cadastrar, editar ou excluir filmes do acervo.</w:t>
      </w:r>
    </w:p>
    <w:p w14:paraId="0A5D1740" w14:textId="1E7D867D" w:rsidR="000473F2" w:rsidRPr="000473F2" w:rsidRDefault="000473F2" w:rsidP="000473F2">
      <w:pPr>
        <w:pStyle w:val="PargrafodaLista"/>
        <w:numPr>
          <w:ilvl w:val="0"/>
          <w:numId w:val="17"/>
        </w:numPr>
        <w:spacing w:before="100" w:beforeAutospacing="1" w:after="100" w:afterAutospacing="1"/>
      </w:pPr>
      <w:r w:rsidRPr="000473F2">
        <w:rPr>
          <w:b/>
          <w:bCs/>
        </w:rPr>
        <w:t>RN05</w:t>
      </w:r>
      <w:r w:rsidRPr="000473F2">
        <w:t xml:space="preserve"> – Multas por atraso devem ser calculadas automaticamente com base em dias excedentes.</w:t>
      </w:r>
    </w:p>
    <w:p w14:paraId="30519731" w14:textId="4CE88FF5" w:rsidR="000473F2" w:rsidRPr="000473F2" w:rsidRDefault="000473F2" w:rsidP="000473F2">
      <w:pPr>
        <w:pStyle w:val="PargrafodaLista"/>
        <w:numPr>
          <w:ilvl w:val="0"/>
          <w:numId w:val="17"/>
        </w:numPr>
        <w:spacing w:before="100" w:beforeAutospacing="1" w:after="100" w:afterAutospacing="1"/>
      </w:pPr>
      <w:r w:rsidRPr="000473F2">
        <w:rPr>
          <w:b/>
          <w:bCs/>
        </w:rPr>
        <w:t>RN06</w:t>
      </w:r>
      <w:r w:rsidRPr="000473F2">
        <w:t xml:space="preserve"> – Relatórios devem apresentar dados consolidados por período (diário, semanal, mensal).</w:t>
      </w:r>
    </w:p>
    <w:p w14:paraId="6D4A9583" w14:textId="77777777" w:rsidR="00185D0C" w:rsidRDefault="00185D0C" w:rsidP="007E6CB5">
      <w:pPr>
        <w:pStyle w:val="EPP-Comentario"/>
      </w:pPr>
    </w:p>
    <w:sectPr w:rsidR="00185D0C">
      <w:headerReference w:type="default" r:id="rId9"/>
      <w:footerReference w:type="default" r:id="rId10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598DC" w14:textId="77777777" w:rsidR="00342D87" w:rsidRDefault="00342D87">
      <w:r>
        <w:separator/>
      </w:r>
    </w:p>
  </w:endnote>
  <w:endnote w:type="continuationSeparator" w:id="0">
    <w:p w14:paraId="6EBE39BA" w14:textId="77777777" w:rsidR="00342D87" w:rsidRDefault="00342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006CA" w14:textId="77777777" w:rsidR="00E8553A" w:rsidRDefault="00E8553A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E8553A" w14:paraId="22704C96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3B1686C" w14:textId="77777777" w:rsidR="00E8553A" w:rsidRDefault="00E8553A">
          <w:pPr>
            <w:pStyle w:val="Rodap"/>
          </w:pPr>
          <w:r>
            <w:t>Politec Ltda.</w:t>
          </w:r>
        </w:p>
        <w:p w14:paraId="67FFC695" w14:textId="77777777" w:rsidR="00E8553A" w:rsidRDefault="00E8553A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A7229AE" w14:textId="77777777" w:rsidR="00E8553A" w:rsidRDefault="00E8553A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8B5D319" w14:textId="77777777" w:rsidR="00E8553A" w:rsidRDefault="00E8553A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4936DC8D" w14:textId="77777777" w:rsidR="00E8553A" w:rsidRDefault="00E8553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DF0C4" w14:textId="77777777" w:rsidR="00E8553A" w:rsidRDefault="00E8553A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E8553A" w14:paraId="0BFAE436" w14:textId="77777777">
      <w:trPr>
        <w:cantSplit/>
      </w:trPr>
      <w:tc>
        <w:tcPr>
          <w:tcW w:w="6300" w:type="dxa"/>
        </w:tcPr>
        <w:p w14:paraId="0A8A81EC" w14:textId="1237C57C" w:rsidR="00E8553A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>
                <w:docPart w:val="B66FE52DA03D4603A51D20BD66AE429C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984098">
                <w:t>&lt;100F&gt; - &lt;100% Filme&gt;</w:t>
              </w:r>
            </w:sdtContent>
          </w:sdt>
          <w:r w:rsidR="00E8553A">
            <w:tab/>
          </w:r>
          <w:sdt>
            <w:sdtPr>
              <w:alias w:val="Assunto"/>
              <w:tag w:val=""/>
              <w:id w:val="643781672"/>
              <w:placeholder>
                <w:docPart w:val="F9C59A6AC0EF4A28A1AF1ADC6C89F74B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E8553A">
                <w:rPr>
                  <w:lang w:val="pt-BR"/>
                </w:rPr>
                <w:t>Versão &lt;1.2&gt;</w:t>
              </w:r>
            </w:sdtContent>
          </w:sdt>
        </w:p>
      </w:tc>
      <w:tc>
        <w:tcPr>
          <w:tcW w:w="1705" w:type="dxa"/>
          <w:vAlign w:val="center"/>
        </w:tcPr>
        <w:p w14:paraId="7EA6F1BA" w14:textId="77777777" w:rsidR="00E8553A" w:rsidRDefault="00E8553A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65947935" w14:textId="77777777" w:rsidR="00E8553A" w:rsidRDefault="00E8553A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C06F8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C06F8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14:paraId="3311AC0E" w14:textId="77777777" w:rsidR="00E8553A" w:rsidRDefault="00E8553A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6DAA8" w14:textId="77777777" w:rsidR="00342D87" w:rsidRDefault="00342D87">
      <w:r>
        <w:separator/>
      </w:r>
    </w:p>
  </w:footnote>
  <w:footnote w:type="continuationSeparator" w:id="0">
    <w:p w14:paraId="3490F936" w14:textId="77777777" w:rsidR="00342D87" w:rsidRDefault="00342D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E8553A" w14:paraId="28EF21CE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3D4EB1F3" w14:textId="77777777" w:rsidR="00E8553A" w:rsidRDefault="00E8553A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0F0D8D26" w14:textId="77777777" w:rsidR="00E8553A" w:rsidRDefault="00E8553A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15ECA46D" w14:textId="77777777" w:rsidR="00E8553A" w:rsidRDefault="00E8553A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15" w:dyaOrig="690" w14:anchorId="01EBE9A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75pt;height:34.5pt">
                <v:imagedata r:id="rId1" o:title=""/>
              </v:shape>
              <o:OLEObject Type="Embed" ProgID="Word.Picture.8" ShapeID="_x0000_i1025" DrawAspect="Content" ObjectID="_1818958771" r:id="rId2"/>
            </w:object>
          </w:r>
        </w:p>
      </w:tc>
    </w:tr>
  </w:tbl>
  <w:p w14:paraId="78F0B2F9" w14:textId="77777777" w:rsidR="00E8553A" w:rsidRDefault="00E8553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E8553A" w14:paraId="7D881592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5511BF6" w14:textId="77777777" w:rsidR="00E8553A" w:rsidRDefault="00E8553A" w:rsidP="007E6CB5">
          <w:pPr>
            <w:pStyle w:val="EPP-Cabealho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E826DC1A81C34A92879097C5F85B4CE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23AA97F7" w14:textId="77777777" w:rsidR="00E8553A" w:rsidRDefault="00E8553A" w:rsidP="007E6CB5">
              <w:pPr>
                <w:pStyle w:val="EPP-Cabealho"/>
                <w:rPr>
                  <w:bCs/>
                </w:rPr>
              </w:pPr>
              <w:r>
                <w:rPr>
                  <w:bCs/>
                  <w:lang w:val="pt-BR"/>
                </w:rPr>
                <w:t>&lt;DCU&gt;-&lt;Casos de Uso&gt;</w:t>
              </w:r>
            </w:p>
          </w:tc>
        </w:sdtContent>
      </w:sdt>
      <w:tc>
        <w:tcPr>
          <w:tcW w:w="1440" w:type="dxa"/>
          <w:vAlign w:val="center"/>
        </w:tcPr>
        <w:p w14:paraId="6294B246" w14:textId="77777777" w:rsidR="00E8553A" w:rsidRDefault="00E8553A" w:rsidP="007E6CB5">
          <w:pPr>
            <w:pStyle w:val="EPP-Cabealho"/>
            <w:rPr>
              <w:b/>
            </w:rPr>
          </w:pPr>
        </w:p>
      </w:tc>
    </w:tr>
  </w:tbl>
  <w:p w14:paraId="68B082B0" w14:textId="77777777" w:rsidR="00E8553A" w:rsidRDefault="00E855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A5CA1"/>
    <w:multiLevelType w:val="hybridMultilevel"/>
    <w:tmpl w:val="D11CB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2" w15:restartNumberingAfterBreak="0">
    <w:nsid w:val="16E87ABE"/>
    <w:multiLevelType w:val="hybridMultilevel"/>
    <w:tmpl w:val="30DAA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4" w15:restartNumberingAfterBreak="0">
    <w:nsid w:val="319137B6"/>
    <w:multiLevelType w:val="hybridMultilevel"/>
    <w:tmpl w:val="E5A22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E612F08"/>
    <w:multiLevelType w:val="hybridMultilevel"/>
    <w:tmpl w:val="F2B82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009AE"/>
    <w:multiLevelType w:val="hybridMultilevel"/>
    <w:tmpl w:val="F0CA2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79665905">
    <w:abstractNumId w:val="8"/>
  </w:num>
  <w:num w:numId="2" w16cid:durableId="1869483228">
    <w:abstractNumId w:val="10"/>
  </w:num>
  <w:num w:numId="3" w16cid:durableId="368529191">
    <w:abstractNumId w:val="10"/>
  </w:num>
  <w:num w:numId="4" w16cid:durableId="1875539284">
    <w:abstractNumId w:val="10"/>
  </w:num>
  <w:num w:numId="5" w16cid:durableId="1323779765">
    <w:abstractNumId w:val="10"/>
  </w:num>
  <w:num w:numId="6" w16cid:durableId="2040084270">
    <w:abstractNumId w:val="5"/>
  </w:num>
  <w:num w:numId="7" w16cid:durableId="1984657440">
    <w:abstractNumId w:val="10"/>
  </w:num>
  <w:num w:numId="8" w16cid:durableId="105973145">
    <w:abstractNumId w:val="10"/>
  </w:num>
  <w:num w:numId="9" w16cid:durableId="487207942">
    <w:abstractNumId w:val="1"/>
  </w:num>
  <w:num w:numId="10" w16cid:durableId="1044138762">
    <w:abstractNumId w:val="3"/>
  </w:num>
  <w:num w:numId="11" w16cid:durableId="200364978">
    <w:abstractNumId w:val="6"/>
  </w:num>
  <w:num w:numId="12" w16cid:durableId="803159777">
    <w:abstractNumId w:val="6"/>
    <w:lvlOverride w:ilvl="0">
      <w:startOverride w:val="1"/>
    </w:lvlOverride>
  </w:num>
  <w:num w:numId="13" w16cid:durableId="371347170">
    <w:abstractNumId w:val="9"/>
  </w:num>
  <w:num w:numId="14" w16cid:durableId="2084257947">
    <w:abstractNumId w:val="7"/>
  </w:num>
  <w:num w:numId="15" w16cid:durableId="657611045">
    <w:abstractNumId w:val="4"/>
  </w:num>
  <w:num w:numId="16" w16cid:durableId="1078940263">
    <w:abstractNumId w:val="0"/>
  </w:num>
  <w:num w:numId="17" w16cid:durableId="68894446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B53"/>
    <w:rsid w:val="0000781E"/>
    <w:rsid w:val="000310DA"/>
    <w:rsid w:val="000473F2"/>
    <w:rsid w:val="00047712"/>
    <w:rsid w:val="000C77A8"/>
    <w:rsid w:val="000D7F6F"/>
    <w:rsid w:val="00124BC4"/>
    <w:rsid w:val="001636B5"/>
    <w:rsid w:val="00185D0C"/>
    <w:rsid w:val="00196F76"/>
    <w:rsid w:val="001C4FD5"/>
    <w:rsid w:val="001D65E4"/>
    <w:rsid w:val="001E0869"/>
    <w:rsid w:val="00204F30"/>
    <w:rsid w:val="00213D81"/>
    <w:rsid w:val="00241BFB"/>
    <w:rsid w:val="00254122"/>
    <w:rsid w:val="003238B0"/>
    <w:rsid w:val="00342D87"/>
    <w:rsid w:val="00366AC2"/>
    <w:rsid w:val="00375F64"/>
    <w:rsid w:val="00442A5D"/>
    <w:rsid w:val="00453FD0"/>
    <w:rsid w:val="0049456B"/>
    <w:rsid w:val="004C1812"/>
    <w:rsid w:val="004E02FB"/>
    <w:rsid w:val="00560209"/>
    <w:rsid w:val="00580EC3"/>
    <w:rsid w:val="005C2EBC"/>
    <w:rsid w:val="005C46F2"/>
    <w:rsid w:val="00636D67"/>
    <w:rsid w:val="00642460"/>
    <w:rsid w:val="00651E57"/>
    <w:rsid w:val="00660B53"/>
    <w:rsid w:val="0066219A"/>
    <w:rsid w:val="006868B4"/>
    <w:rsid w:val="0069452F"/>
    <w:rsid w:val="00752EC9"/>
    <w:rsid w:val="007839CF"/>
    <w:rsid w:val="007B08CE"/>
    <w:rsid w:val="007C06F8"/>
    <w:rsid w:val="007C4737"/>
    <w:rsid w:val="007E6CB5"/>
    <w:rsid w:val="008202EF"/>
    <w:rsid w:val="0082433C"/>
    <w:rsid w:val="00824D94"/>
    <w:rsid w:val="00841EC0"/>
    <w:rsid w:val="00884F5B"/>
    <w:rsid w:val="008D76B2"/>
    <w:rsid w:val="008E52A1"/>
    <w:rsid w:val="00904478"/>
    <w:rsid w:val="00924C78"/>
    <w:rsid w:val="00931486"/>
    <w:rsid w:val="00984098"/>
    <w:rsid w:val="00993E73"/>
    <w:rsid w:val="009A6367"/>
    <w:rsid w:val="009B0E25"/>
    <w:rsid w:val="00A32CF3"/>
    <w:rsid w:val="00A47243"/>
    <w:rsid w:val="00AA73B9"/>
    <w:rsid w:val="00AC5BC3"/>
    <w:rsid w:val="00B03368"/>
    <w:rsid w:val="00B05291"/>
    <w:rsid w:val="00B5102A"/>
    <w:rsid w:val="00BB2FA6"/>
    <w:rsid w:val="00BB664B"/>
    <w:rsid w:val="00BD0C39"/>
    <w:rsid w:val="00C03716"/>
    <w:rsid w:val="00C10DE6"/>
    <w:rsid w:val="00C16EDA"/>
    <w:rsid w:val="00C36863"/>
    <w:rsid w:val="00C36BC9"/>
    <w:rsid w:val="00C57F6A"/>
    <w:rsid w:val="00CA3792"/>
    <w:rsid w:val="00D02106"/>
    <w:rsid w:val="00D2602F"/>
    <w:rsid w:val="00D3374F"/>
    <w:rsid w:val="00D35C5A"/>
    <w:rsid w:val="00D60B3D"/>
    <w:rsid w:val="00DA7B13"/>
    <w:rsid w:val="00E3101F"/>
    <w:rsid w:val="00E54AD6"/>
    <w:rsid w:val="00E700C7"/>
    <w:rsid w:val="00E74320"/>
    <w:rsid w:val="00E8553A"/>
    <w:rsid w:val="00E85C1E"/>
    <w:rsid w:val="00EA5759"/>
    <w:rsid w:val="00EF2CCE"/>
    <w:rsid w:val="00F16672"/>
    <w:rsid w:val="00F16A27"/>
    <w:rsid w:val="00F86AAC"/>
    <w:rsid w:val="00FB4266"/>
    <w:rsid w:val="00FD2D12"/>
    <w:rsid w:val="00FE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7765AA"/>
  <w15:docId w15:val="{FA955A37-77A4-4F22-9A49-106AFF69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047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EEEBCFB71BA46E1B9F07B8375BC97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F8C766-2C5B-442F-A3F4-B5147413842B}"/>
      </w:docPartPr>
      <w:docPartBody>
        <w:p w:rsidR="00B672B6" w:rsidRDefault="00874237">
          <w:pPr>
            <w:pStyle w:val="7EEEBCFB71BA46E1B9F07B8375BC9734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E826DC1A81C34A92879097C5F85B4C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9DB60B-0F1E-4EBE-B3C7-9A6CC61B4F5C}"/>
      </w:docPartPr>
      <w:docPartBody>
        <w:p w:rsidR="00B672B6" w:rsidRDefault="00874237">
          <w:pPr>
            <w:pStyle w:val="E826DC1A81C34A92879097C5F85B4CE5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B66FE52DA03D4603A51D20BD66AE42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F9E90E-6B5C-4404-9264-FD5172FC2116}"/>
      </w:docPartPr>
      <w:docPartBody>
        <w:p w:rsidR="00B672B6" w:rsidRDefault="00874237">
          <w:pPr>
            <w:pStyle w:val="B66FE52DA03D4603A51D20BD66AE429C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F9C59A6AC0EF4A28A1AF1ADC6C89F7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3B5618-657C-42A8-AE02-32EA7DE25FC7}"/>
      </w:docPartPr>
      <w:docPartBody>
        <w:p w:rsidR="00B672B6" w:rsidRDefault="00874237">
          <w:pPr>
            <w:pStyle w:val="F9C59A6AC0EF4A28A1AF1ADC6C89F74B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237"/>
    <w:rsid w:val="00263944"/>
    <w:rsid w:val="00627921"/>
    <w:rsid w:val="00874237"/>
    <w:rsid w:val="00B672B6"/>
    <w:rsid w:val="00D2602F"/>
    <w:rsid w:val="00DA7B13"/>
    <w:rsid w:val="00EE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7EEEBCFB71BA46E1B9F07B8375BC9734">
    <w:name w:val="7EEEBCFB71BA46E1B9F07B8375BC9734"/>
  </w:style>
  <w:style w:type="paragraph" w:customStyle="1" w:styleId="E826DC1A81C34A92879097C5F85B4CE5">
    <w:name w:val="E826DC1A81C34A92879097C5F85B4CE5"/>
  </w:style>
  <w:style w:type="paragraph" w:customStyle="1" w:styleId="B66FE52DA03D4603A51D20BD66AE429C">
    <w:name w:val="B66FE52DA03D4603A51D20BD66AE429C"/>
  </w:style>
  <w:style w:type="paragraph" w:customStyle="1" w:styleId="F9C59A6AC0EF4A28A1AF1ADC6C89F74B">
    <w:name w:val="F9C59A6AC0EF4A28A1AF1ADC6C89F7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Uso.dotx</Template>
  <TotalTime>39</TotalTime>
  <Pages>5</Pages>
  <Words>521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&lt;DCU&gt;-&lt;Casos de Uso&gt;</vt:lpstr>
    </vt:vector>
  </TitlesOfParts>
  <Manager>&lt;100F&gt; - &lt;100% Filme&gt;</Manager>
  <Company/>
  <LinksUpToDate>false</LinksUpToDate>
  <CharactersWithSpaces>3329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&lt;DCU&gt;-&lt;Casos de Uso&gt;</dc:title>
  <dc:subject>Versão &lt;1.2&gt;</dc:subject>
  <dc:creator>aluno</dc:creator>
  <cp:keywords/>
  <dc:description/>
  <cp:lastModifiedBy>Josmar Camargo</cp:lastModifiedBy>
  <cp:revision>15</cp:revision>
  <cp:lastPrinted>2005-05-05T18:34:00Z</cp:lastPrinted>
  <dcterms:created xsi:type="dcterms:W3CDTF">2025-06-05T10:25:00Z</dcterms:created>
  <dcterms:modified xsi:type="dcterms:W3CDTF">2025-09-10T00:33:00Z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